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9E64234" wp14:editId="2B978650">
                      <wp:extent cx="2647950" cy="955040"/>
                      <wp:effectExtent l="19050" t="19050" r="19050" b="16510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47950" cy="95504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7110AB" w:rsidRDefault="00165CCA" w:rsidP="00AA089B">
                                  <w:pPr>
                                    <w:pStyle w:val="Logotipo"/>
                                    <w:rPr>
                                      <w:rFonts w:hAnsiTheme="minorHAnsi"/>
                                    </w:rPr>
                                  </w:pPr>
                                  <w:r>
                                    <w:rPr>
                                      <w:rFonts w:hAnsiTheme="minorHAnsi"/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2686050" cy="942975"/>
                                        <wp:effectExtent l="0" t="0" r="0" b="9525"/>
                                        <wp:docPr id="3" name="Imagen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DAOSTECH.jp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95915" cy="9464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66B18" w:rsidRPr="007110AB">
                                    <w:rPr>
                                      <w:rFonts w:hAnsiTheme="minorHAnsi"/>
                                      <w:lang w:bidi="es-ES"/>
                                    </w:rPr>
                                    <w:t>GOTIPO AQUÍ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Forma 61" o:spid="_x0000_s1026" style="width:208.5pt;height:7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" filled="f" strokecolor="white [3212]" strokeweight="3pt">
                      <v:stroke miterlimit="4"/>
                      <v:textbox inset="1.5pt,1.5pt,1.5pt,1.5pt">
                        <w:txbxContent>
                          <w:p w:rsidR="00A66B18" w:rsidRPr="007110AB" w:rsidRDefault="00165CCA" w:rsidP="00AA089B">
                            <w:pPr>
                              <w:pStyle w:val="Logotipo"/>
                              <w:rPr>
                                <w:rFonts w:hAnsiTheme="minorHAnsi"/>
                              </w:rPr>
                            </w:pPr>
                            <w:r>
                              <w:rPr>
                                <w:rFonts w:hAnsiTheme="minorHAnsi"/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686050" cy="942975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AOSTECH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5915" cy="946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66B18" w:rsidRPr="007110AB">
                              <w:rPr>
                                <w:rFonts w:hAnsiTheme="minorHAnsi"/>
                                <w:lang w:bidi="es-ES"/>
                              </w:rPr>
                              <w:t>GOTIPO AQUÍ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DB08B4" w:rsidRDefault="00165CCA" w:rsidP="00A66B18">
            <w:pPr>
              <w:pStyle w:val="Informacindecontacto"/>
              <w:rPr>
                <w:color w:val="061D28" w:themeColor="background2" w:themeShade="1A"/>
                <w:sz w:val="32"/>
                <w:szCs w:val="32"/>
              </w:rPr>
            </w:pPr>
            <w:r>
              <w:rPr>
                <w:color w:val="061D28" w:themeColor="background2" w:themeShade="1A"/>
                <w:sz w:val="32"/>
                <w:szCs w:val="32"/>
              </w:rPr>
              <w:t>DAOSTECH</w:t>
            </w:r>
            <w:r w:rsidR="00DB08B4" w:rsidRPr="00DB08B4">
              <w:rPr>
                <w:color w:val="061D28" w:themeColor="background2" w:themeShade="1A"/>
                <w:sz w:val="32"/>
                <w:szCs w:val="32"/>
              </w:rPr>
              <w:t xml:space="preserve"> S.A DE C.V</w:t>
            </w:r>
          </w:p>
          <w:p w:rsidR="003E24DF" w:rsidRPr="00DB08B4" w:rsidRDefault="00DB08B4" w:rsidP="00A66B18">
            <w:pPr>
              <w:pStyle w:val="Informacindecontacto"/>
              <w:rPr>
                <w:color w:val="061D28" w:themeColor="background2" w:themeShade="1A"/>
                <w:sz w:val="32"/>
                <w:szCs w:val="32"/>
              </w:rPr>
            </w:pPr>
            <w:r w:rsidRPr="00DB08B4">
              <w:rPr>
                <w:color w:val="061D28" w:themeColor="background2" w:themeShade="1A"/>
                <w:sz w:val="32"/>
                <w:szCs w:val="32"/>
              </w:rPr>
              <w:t>Calle Miguel Alemán #45 Col. Praderas</w:t>
            </w:r>
          </w:p>
          <w:p w:rsidR="003E24DF" w:rsidRPr="00DB08B4" w:rsidRDefault="00DB08B4" w:rsidP="00A66B18">
            <w:pPr>
              <w:pStyle w:val="Informacindecontacto"/>
              <w:rPr>
                <w:color w:val="061D28" w:themeColor="background2" w:themeShade="1A"/>
                <w:sz w:val="32"/>
                <w:szCs w:val="32"/>
              </w:rPr>
            </w:pPr>
            <w:r w:rsidRPr="00DB08B4">
              <w:rPr>
                <w:rStyle w:val="Textoennegrita"/>
                <w:b w:val="0"/>
                <w:bCs w:val="0"/>
                <w:color w:val="061D28" w:themeColor="background2" w:themeShade="1A"/>
                <w:sz w:val="32"/>
                <w:szCs w:val="32"/>
              </w:rPr>
              <w:t>7472096789</w:t>
            </w:r>
          </w:p>
          <w:p w:rsidR="003E24DF" w:rsidRPr="0041428F" w:rsidRDefault="00B93B37" w:rsidP="00A66B18">
            <w:pPr>
              <w:pStyle w:val="Informacindecontacto"/>
            </w:pPr>
            <w:sdt>
              <w:sdtPr>
                <w:rPr>
                  <w:rStyle w:val="Textoennegrita"/>
                  <w:b w:val="0"/>
                  <w:bCs w:val="0"/>
                </w:rPr>
                <w:id w:val="-1853404509"/>
                <w:placeholder>
                  <w:docPart w:val="CC6D5647B9EE4661BF9B19706EA99A0F"/>
                </w:placeholder>
                <w:temporary/>
                <w:showingPlcHdr/>
                <w15:appearance w15:val="hidden"/>
              </w:sdtPr>
              <w:sdtEndPr>
                <w:rPr>
                  <w:rStyle w:val="Textoennegrita"/>
                </w:rPr>
              </w:sdtEndPr>
              <w:sdtContent>
                <w:r w:rsidR="00394757">
                  <w:rPr>
                    <w:rStyle w:val="Textoennegrita"/>
                    <w:b w:val="0"/>
                    <w:lang w:bidi="es-ES"/>
                  </w:rPr>
                  <w:t>[</w:t>
                </w:r>
                <w:r w:rsidR="00394757">
                  <w:rPr>
                    <w:rStyle w:val="Textodelmarcadordeposicin"/>
                    <w:color w:val="FFFFFF" w:themeColor="background1"/>
                    <w:lang w:bidi="es-ES"/>
                  </w:rPr>
                  <w:t>Correo electrónico]</w:t>
                </w:r>
              </w:sdtContent>
            </w:sdt>
          </w:p>
          <w:p w:rsidR="003E24DF" w:rsidRPr="0041428F" w:rsidRDefault="00B93B37" w:rsidP="00A66B18">
            <w:pPr>
              <w:pStyle w:val="Informacindecontacto"/>
              <w:rPr>
                <w:color w:val="000000" w:themeColor="text1"/>
              </w:rPr>
            </w:pPr>
            <w:sdt>
              <w:sdtPr>
                <w:id w:val="-417707049"/>
                <w:placeholder>
                  <w:docPart w:val="79B5AA6128034EE8B50D124B9E7E919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394757">
                  <w:rPr>
                    <w:lang w:bidi="es-ES"/>
                  </w:rPr>
                  <w:t>[</w:t>
                </w:r>
                <w:r w:rsidR="003E24DF" w:rsidRPr="0041428F">
                  <w:rPr>
                    <w:lang w:bidi="es-ES"/>
                  </w:rPr>
                  <w:t>Sitio web</w:t>
                </w:r>
                <w:r w:rsidR="00394757">
                  <w:rPr>
                    <w:lang w:bidi="es-ES"/>
                  </w:rPr>
                  <w:t>]</w:t>
                </w:r>
              </w:sdtContent>
            </w:sdt>
          </w:p>
        </w:tc>
      </w:tr>
    </w:tbl>
    <w:p w:rsidR="00165CCA" w:rsidRPr="00165CCA" w:rsidRDefault="00165CCA" w:rsidP="00DB08B4">
      <w:pPr>
        <w:pStyle w:val="Firma"/>
        <w:ind w:left="0"/>
        <w:rPr>
          <w:color w:val="000000" w:themeColor="text1"/>
        </w:rPr>
      </w:pPr>
    </w:p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7"/>
        <w:gridCol w:w="5567"/>
      </w:tblGrid>
      <w:tr w:rsidR="00165CCA" w:rsidRPr="00165CCA" w:rsidTr="00165CCA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0274" w:type="dxa"/>
            <w:gridSpan w:val="2"/>
            <w:shd w:val="clear" w:color="auto" w:fill="387026" w:themeFill="accent5" w:themeFillShade="80"/>
          </w:tcPr>
          <w:p w:rsidR="00165CCA" w:rsidRPr="00165CCA" w:rsidRDefault="00165CCA" w:rsidP="00165CCA">
            <w:pPr>
              <w:pStyle w:val="Informacindecontacto"/>
              <w:jc w:val="both"/>
              <w:rPr>
                <w:b/>
                <w:sz w:val="32"/>
                <w:szCs w:val="32"/>
              </w:rPr>
            </w:pPr>
            <w:r w:rsidRPr="00165CCA">
              <w:rPr>
                <w:b/>
                <w:sz w:val="32"/>
                <w:szCs w:val="32"/>
              </w:rPr>
              <w:t>FORMATO DE ESPECIFICACIONES REQUERIMIENTO DE SOFTWARE</w:t>
            </w:r>
          </w:p>
        </w:tc>
      </w:tr>
      <w:tr w:rsidR="00165CCA" w:rsidTr="00165CCA">
        <w:tblPrEx>
          <w:tblCellMar>
            <w:top w:w="0" w:type="dxa"/>
            <w:bottom w:w="0" w:type="dxa"/>
          </w:tblCellMar>
        </w:tblPrEx>
        <w:trPr>
          <w:trHeight w:val="553"/>
        </w:trPr>
        <w:tc>
          <w:tcPr>
            <w:tcW w:w="4707" w:type="dxa"/>
          </w:tcPr>
          <w:p w:rsidR="00165CCA" w:rsidRDefault="00165CCA" w:rsidP="00DB08B4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CÓDIGO: 78900900</w:t>
            </w:r>
          </w:p>
        </w:tc>
        <w:tc>
          <w:tcPr>
            <w:tcW w:w="5567" w:type="dxa"/>
          </w:tcPr>
          <w:p w:rsidR="00165CCA" w:rsidRDefault="00165CCA" w:rsidP="00DB08B4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VERSIÓN:1</w:t>
            </w:r>
          </w:p>
        </w:tc>
      </w:tr>
      <w:tr w:rsidR="00165CCA" w:rsidTr="00165CCA">
        <w:tblPrEx>
          <w:tblCellMar>
            <w:top w:w="0" w:type="dxa"/>
            <w:bottom w:w="0" w:type="dxa"/>
          </w:tblCellMar>
        </w:tblPrEx>
        <w:trPr>
          <w:trHeight w:val="580"/>
        </w:trPr>
        <w:tc>
          <w:tcPr>
            <w:tcW w:w="4707" w:type="dxa"/>
          </w:tcPr>
          <w:p w:rsidR="00165CCA" w:rsidRDefault="00165CCA" w:rsidP="00DB08B4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FECHA: 30/02/2022</w:t>
            </w:r>
          </w:p>
        </w:tc>
        <w:tc>
          <w:tcPr>
            <w:tcW w:w="5567" w:type="dxa"/>
          </w:tcPr>
          <w:p w:rsidR="00165CCA" w:rsidRDefault="00165CCA" w:rsidP="00DB08B4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PROCEDIMIENTO: Desarrollo de Sistemas de Información.</w:t>
            </w:r>
          </w:p>
        </w:tc>
      </w:tr>
    </w:tbl>
    <w:p w:rsidR="00165CCA" w:rsidRDefault="00165CCA" w:rsidP="00165CCA">
      <w:pPr>
        <w:jc w:val="center"/>
        <w:rPr>
          <w:rFonts w:ascii="Arial" w:hAnsi="Arial" w:cs="Arial"/>
          <w:b/>
          <w:sz w:val="28"/>
          <w:szCs w:val="28"/>
        </w:rPr>
      </w:pPr>
    </w:p>
    <w:p w:rsidR="00165CCA" w:rsidRPr="008C2396" w:rsidRDefault="00165CCA" w:rsidP="00165CC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FASES REQUERIMIENTO DE SOFTWARE</w:t>
      </w:r>
    </w:p>
    <w:p w:rsidR="00165CCA" w:rsidRPr="00617FBD" w:rsidRDefault="00165CCA" w:rsidP="00165CC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2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165CCA" w:rsidRPr="00617FBD" w:rsidRDefault="00165CCA" w:rsidP="00165CC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165CCA" w:rsidRPr="00617FBD" w:rsidRDefault="00165CCA" w:rsidP="00165CC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165CCA" w:rsidRPr="00617FBD" w:rsidRDefault="00165CCA" w:rsidP="00165CC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165CCA" w:rsidRPr="00617FBD" w:rsidRDefault="00165CCA" w:rsidP="00165CCA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:rsidR="00165CCA" w:rsidRPr="008C2396" w:rsidRDefault="00165CCA" w:rsidP="00165CCA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:rsidR="00165CCA" w:rsidRPr="008C2396" w:rsidRDefault="00165CCA" w:rsidP="00165CCA">
      <w:pPr>
        <w:rPr>
          <w:rFonts w:ascii="Arial" w:hAnsi="Arial" w:cs="Arial"/>
          <w:b/>
          <w:sz w:val="28"/>
          <w:szCs w:val="28"/>
        </w:rPr>
      </w:pPr>
    </w:p>
    <w:p w:rsidR="00A66B18" w:rsidRDefault="00A66B18" w:rsidP="00DB08B4">
      <w:pPr>
        <w:pStyle w:val="Firma"/>
        <w:ind w:left="0"/>
        <w:rPr>
          <w:color w:val="000000" w:themeColor="text1"/>
        </w:rPr>
      </w:pPr>
    </w:p>
    <w:p w:rsidR="00165CCA" w:rsidRDefault="00165CCA" w:rsidP="00DB08B4">
      <w:pPr>
        <w:pStyle w:val="Firma"/>
        <w:ind w:left="0"/>
        <w:rPr>
          <w:color w:val="000000" w:themeColor="text1"/>
        </w:rPr>
      </w:pPr>
    </w:p>
    <w:p w:rsidR="00165CCA" w:rsidRDefault="00165CCA" w:rsidP="00DB08B4">
      <w:pPr>
        <w:pStyle w:val="Firma"/>
        <w:ind w:left="0"/>
        <w:rPr>
          <w:color w:val="000000" w:themeColor="text1"/>
        </w:rPr>
      </w:pPr>
    </w:p>
    <w:p w:rsidR="00165CCA" w:rsidRDefault="00165CCA" w:rsidP="00DB08B4">
      <w:pPr>
        <w:pStyle w:val="Firma"/>
        <w:ind w:left="0"/>
        <w:rPr>
          <w:color w:val="000000" w:themeColor="text1"/>
        </w:rPr>
      </w:pPr>
    </w:p>
    <w:p w:rsidR="00165CCA" w:rsidRDefault="00165CCA" w:rsidP="00DB08B4">
      <w:pPr>
        <w:pStyle w:val="Firma"/>
        <w:ind w:left="0"/>
        <w:rPr>
          <w:color w:val="000000" w:themeColor="text1"/>
        </w:rPr>
      </w:pPr>
    </w:p>
    <w:p w:rsidR="00165CCA" w:rsidRDefault="00165CCA" w:rsidP="00DB08B4">
      <w:pPr>
        <w:pStyle w:val="Firma"/>
        <w:ind w:left="0"/>
        <w:rPr>
          <w:color w:val="000000" w:themeColor="text1"/>
        </w:rPr>
      </w:pPr>
    </w:p>
    <w:p w:rsidR="00165CCA" w:rsidRDefault="00165CCA" w:rsidP="00DB08B4">
      <w:pPr>
        <w:pStyle w:val="Firma"/>
        <w:ind w:left="0"/>
        <w:rPr>
          <w:color w:val="000000" w:themeColor="text1"/>
        </w:rPr>
      </w:pPr>
    </w:p>
    <w:p w:rsidR="00165CCA" w:rsidRDefault="00165CCA" w:rsidP="00DB08B4">
      <w:pPr>
        <w:pStyle w:val="Firma"/>
        <w:ind w:left="0"/>
        <w:rPr>
          <w:color w:val="000000" w:themeColor="text1"/>
        </w:rPr>
      </w:pPr>
    </w:p>
    <w:p w:rsidR="00165CCA" w:rsidRDefault="00165CCA" w:rsidP="00DB08B4">
      <w:pPr>
        <w:pStyle w:val="Firma"/>
        <w:ind w:left="0"/>
        <w:rPr>
          <w:color w:val="000000" w:themeColor="text1"/>
        </w:rPr>
      </w:pPr>
    </w:p>
    <w:p w:rsidR="00165CCA" w:rsidRDefault="00165CCA" w:rsidP="00165CCA">
      <w:pPr>
        <w:pStyle w:val="Firma"/>
        <w:numPr>
          <w:ilvl w:val="0"/>
          <w:numId w:val="1"/>
        </w:numPr>
        <w:rPr>
          <w:color w:val="000000" w:themeColor="text1"/>
        </w:rPr>
      </w:pPr>
      <w:r w:rsidRPr="00165CCA">
        <w:rPr>
          <w:color w:val="000000" w:themeColor="text1"/>
        </w:rPr>
        <w:lastRenderedPageBreak/>
        <w:t>DESCRIPCION GENERAL DEL REQUERIMIENTO</w:t>
      </w:r>
    </w:p>
    <w:p w:rsidR="00165CCA" w:rsidRDefault="00165CCA" w:rsidP="00165CCA">
      <w:pPr>
        <w:pStyle w:val="Firma"/>
        <w:rPr>
          <w:color w:val="000000" w:themeColor="text1"/>
        </w:rPr>
      </w:pPr>
    </w:p>
    <w:tbl>
      <w:tblPr>
        <w:tblStyle w:val="Tablaconcuadrcula"/>
        <w:tblW w:w="9820" w:type="dxa"/>
        <w:tblInd w:w="720" w:type="dxa"/>
        <w:tblLook w:val="04A0" w:firstRow="1" w:lastRow="0" w:firstColumn="1" w:lastColumn="0" w:noHBand="0" w:noVBand="1"/>
      </w:tblPr>
      <w:tblGrid>
        <w:gridCol w:w="4910"/>
        <w:gridCol w:w="4910"/>
      </w:tblGrid>
      <w:tr w:rsidR="00EA3F7A" w:rsidTr="00EA3F7A">
        <w:trPr>
          <w:trHeight w:val="805"/>
        </w:trPr>
        <w:tc>
          <w:tcPr>
            <w:tcW w:w="4910" w:type="dxa"/>
            <w:shd w:val="clear" w:color="auto" w:fill="002060"/>
          </w:tcPr>
          <w:p w:rsidR="00EA3F7A" w:rsidRPr="00EA3F7A" w:rsidRDefault="00EA3F7A" w:rsidP="00165CCA">
            <w:pPr>
              <w:pStyle w:val="Firma"/>
              <w:ind w:left="0"/>
              <w:rPr>
                <w:color w:val="FFFFFF" w:themeColor="background1"/>
              </w:rPr>
            </w:pPr>
            <w:r w:rsidRPr="00EA3F7A">
              <w:rPr>
                <w:color w:val="FFFFFF" w:themeColor="background1"/>
              </w:rPr>
              <w:t>PROYECTO</w:t>
            </w:r>
          </w:p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4910" w:type="dxa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C-</w:t>
            </w:r>
            <w:r>
              <w:rPr>
                <w:color w:val="000000" w:themeColor="text1"/>
              </w:rPr>
              <w:t>78900900</w:t>
            </w:r>
          </w:p>
        </w:tc>
      </w:tr>
      <w:tr w:rsidR="00EA3F7A" w:rsidTr="00EA3F7A">
        <w:trPr>
          <w:trHeight w:val="805"/>
        </w:trPr>
        <w:tc>
          <w:tcPr>
            <w:tcW w:w="4910" w:type="dxa"/>
            <w:shd w:val="clear" w:color="auto" w:fill="002060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 w:rsidRPr="00EA3F7A">
              <w:rPr>
                <w:color w:val="FFFFFF" w:themeColor="background1"/>
              </w:rPr>
              <w:t>Nombre  Requerimiento:</w:t>
            </w:r>
          </w:p>
        </w:tc>
        <w:tc>
          <w:tcPr>
            <w:tcW w:w="4910" w:type="dxa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ABOGABOT</w:t>
            </w:r>
          </w:p>
        </w:tc>
      </w:tr>
      <w:tr w:rsidR="00EA3F7A" w:rsidTr="00EA3F7A">
        <w:trPr>
          <w:trHeight w:val="805"/>
        </w:trPr>
        <w:tc>
          <w:tcPr>
            <w:tcW w:w="4910" w:type="dxa"/>
            <w:shd w:val="clear" w:color="auto" w:fill="002060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 w:rsidRPr="00EA3F7A">
              <w:rPr>
                <w:color w:val="FFFFFF" w:themeColor="background1"/>
              </w:rPr>
              <w:t>Fecha  Solicitud:</w:t>
            </w:r>
          </w:p>
        </w:tc>
        <w:tc>
          <w:tcPr>
            <w:tcW w:w="4910" w:type="dxa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30/02/2022</w:t>
            </w:r>
          </w:p>
        </w:tc>
      </w:tr>
      <w:tr w:rsidR="00EA3F7A" w:rsidTr="00EA3F7A">
        <w:trPr>
          <w:trHeight w:val="805"/>
        </w:trPr>
        <w:tc>
          <w:tcPr>
            <w:tcW w:w="4910" w:type="dxa"/>
            <w:shd w:val="clear" w:color="auto" w:fill="002060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 w:rsidRPr="00EA3F7A">
              <w:rPr>
                <w:color w:val="FFFFFF" w:themeColor="background1"/>
              </w:rPr>
              <w:t>Responsable  Solicitud:</w:t>
            </w:r>
          </w:p>
        </w:tc>
        <w:tc>
          <w:tcPr>
            <w:tcW w:w="4910" w:type="dxa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David Alejandro Martínez García</w:t>
            </w:r>
          </w:p>
        </w:tc>
      </w:tr>
      <w:tr w:rsidR="00EA3F7A" w:rsidTr="00EA3F7A">
        <w:trPr>
          <w:trHeight w:val="784"/>
        </w:trPr>
        <w:tc>
          <w:tcPr>
            <w:tcW w:w="4910" w:type="dxa"/>
            <w:shd w:val="clear" w:color="auto" w:fill="002060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 w:rsidRPr="00EA3F7A">
              <w:rPr>
                <w:color w:val="FFFFFF" w:themeColor="background1"/>
              </w:rPr>
              <w:t>Dependencia del solicitante:</w:t>
            </w:r>
          </w:p>
        </w:tc>
        <w:tc>
          <w:tcPr>
            <w:tcW w:w="4910" w:type="dxa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Despacho de Abogados Martínez-Pérez</w:t>
            </w:r>
          </w:p>
        </w:tc>
      </w:tr>
      <w:tr w:rsidR="00EA3F7A" w:rsidTr="00EA3F7A">
        <w:trPr>
          <w:trHeight w:val="784"/>
        </w:trPr>
        <w:tc>
          <w:tcPr>
            <w:tcW w:w="4910" w:type="dxa"/>
            <w:shd w:val="clear" w:color="auto" w:fill="002060"/>
          </w:tcPr>
          <w:p w:rsidR="00EA3F7A" w:rsidRDefault="00EA3F7A" w:rsidP="00165CCA">
            <w:pPr>
              <w:pStyle w:val="Firma"/>
              <w:ind w:left="0"/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</w:pPr>
            <w:r w:rsidRPr="00EA3F7A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Responsable </w:t>
            </w:r>
            <w:r w:rsidRPr="00EA3F7A">
              <w:rPr>
                <w:rFonts w:ascii="Arial" w:hAnsi="Arial" w:cs="Arial"/>
                <w:color w:val="FFFFFF" w:themeColor="background1"/>
                <w:sz w:val="22"/>
                <w:szCs w:val="22"/>
                <w:lang w:val="es-CO"/>
              </w:rPr>
              <w:t>Funcional designado por el equipo de desarrollo de software:</w:t>
            </w:r>
          </w:p>
          <w:p w:rsidR="00EA3F7A" w:rsidRP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4910" w:type="dxa"/>
          </w:tcPr>
          <w:p w:rsidR="00EA3F7A" w:rsidRDefault="00EA3F7A" w:rsidP="00165CCA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Brenda Natividad Guerrero Albañil</w:t>
            </w:r>
          </w:p>
        </w:tc>
      </w:tr>
    </w:tbl>
    <w:p w:rsidR="00605E2B" w:rsidRDefault="00605E2B" w:rsidP="00605E2B">
      <w:pPr>
        <w:pStyle w:val="Firma"/>
        <w:ind w:left="360"/>
        <w:rPr>
          <w:color w:val="000000" w:themeColor="text1"/>
        </w:rPr>
      </w:pPr>
    </w:p>
    <w:p w:rsidR="00605E2B" w:rsidRDefault="00605E2B" w:rsidP="00605E2B">
      <w:pPr>
        <w:pStyle w:val="Firma"/>
        <w:ind w:left="0"/>
        <w:rPr>
          <w:color w:val="000000" w:themeColor="text1"/>
        </w:rPr>
      </w:pPr>
    </w:p>
    <w:p w:rsidR="00605E2B" w:rsidRDefault="00605E2B" w:rsidP="00605E2B">
      <w:pPr>
        <w:pStyle w:val="Firma"/>
        <w:ind w:left="0"/>
        <w:rPr>
          <w:color w:val="000000" w:themeColor="text1"/>
        </w:rPr>
      </w:pPr>
    </w:p>
    <w:p w:rsidR="00165CCA" w:rsidRDefault="00605E2B" w:rsidP="00605E2B">
      <w:pPr>
        <w:pStyle w:val="Firma"/>
        <w:numPr>
          <w:ilvl w:val="0"/>
          <w:numId w:val="1"/>
        </w:numPr>
        <w:rPr>
          <w:color w:val="000000" w:themeColor="text1"/>
        </w:rPr>
      </w:pPr>
      <w:r w:rsidRPr="00605E2B">
        <w:rPr>
          <w:color w:val="000000" w:themeColor="text1"/>
        </w:rPr>
        <w:t>FASE DE FORMALIZACIÓN</w:t>
      </w:r>
    </w:p>
    <w:tbl>
      <w:tblPr>
        <w:tblW w:w="9996" w:type="dxa"/>
        <w:tblInd w:w="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6"/>
      </w:tblGrid>
      <w:tr w:rsidR="00605E2B" w:rsidTr="00605E2B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9996" w:type="dxa"/>
            <w:shd w:val="clear" w:color="auto" w:fill="002060"/>
          </w:tcPr>
          <w:p w:rsidR="00605E2B" w:rsidRDefault="00605E2B" w:rsidP="00605E2B">
            <w:pPr>
              <w:pStyle w:val="Firma"/>
              <w:ind w:left="0"/>
              <w:jc w:val="center"/>
              <w:rPr>
                <w:color w:val="000000" w:themeColor="text1"/>
              </w:rPr>
            </w:pPr>
            <w:r w:rsidRPr="00605E2B">
              <w:rPr>
                <w:color w:val="FFFFFF" w:themeColor="background1"/>
              </w:rPr>
              <w:t>DESCRIPCIÓN DE LA  SOLICITUD</w:t>
            </w:r>
          </w:p>
        </w:tc>
      </w:tr>
      <w:tr w:rsidR="00605E2B" w:rsidTr="00605E2B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9996" w:type="dxa"/>
            <w:shd w:val="clear" w:color="auto" w:fill="05676C" w:themeFill="accent3" w:themeFillShade="80"/>
          </w:tcPr>
          <w:p w:rsidR="00605E2B" w:rsidRDefault="00605E2B" w:rsidP="00605E2B">
            <w:pPr>
              <w:pStyle w:val="Sinespaciado"/>
            </w:pPr>
            <w:r w:rsidRPr="00605E2B">
              <w:rPr>
                <w:color w:val="FFFFFF" w:themeColor="background1"/>
              </w:rPr>
              <w:t>Usuario Solicitante</w:t>
            </w:r>
          </w:p>
        </w:tc>
      </w:tr>
      <w:tr w:rsidR="00605E2B" w:rsidTr="00605E2B">
        <w:tblPrEx>
          <w:tblCellMar>
            <w:top w:w="0" w:type="dxa"/>
            <w:bottom w:w="0" w:type="dxa"/>
          </w:tblCellMar>
        </w:tblPrEx>
        <w:trPr>
          <w:trHeight w:val="999"/>
        </w:trPr>
        <w:tc>
          <w:tcPr>
            <w:tcW w:w="9996" w:type="dxa"/>
          </w:tcPr>
          <w:p w:rsidR="002F0D5F" w:rsidRDefault="002F0D5F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cliente busca que las demandas de sus clientes se automaticen, para que ellos puedan atender las demandas de manera más eficiente y aumente el número de casos que realizan a la semana.</w:t>
            </w:r>
          </w:p>
          <w:p w:rsidR="002F0D5F" w:rsidRDefault="002F0D5F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También buscan que se les vaya notificando a los clientes el estado de la demanda o del trámite que estén realizando, con comentarios o estatus del proceso.</w:t>
            </w:r>
          </w:p>
          <w:p w:rsidR="00605E2B" w:rsidRDefault="002F0D5F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 agilizar las transacciones bancarias que se realizan con sus clientes.                                                        </w:t>
            </w:r>
          </w:p>
        </w:tc>
      </w:tr>
      <w:tr w:rsidR="00605E2B" w:rsidTr="00605E2B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9996" w:type="dxa"/>
            <w:shd w:val="clear" w:color="auto" w:fill="05676C" w:themeFill="accent3" w:themeFillShade="80"/>
          </w:tcPr>
          <w:p w:rsidR="00605E2B" w:rsidRDefault="00605E2B" w:rsidP="00605E2B">
            <w:pPr>
              <w:pStyle w:val="Sinespaciado"/>
            </w:pPr>
            <w:r w:rsidRPr="00605E2B">
              <w:rPr>
                <w:color w:val="FFFFFF" w:themeColor="background1"/>
              </w:rPr>
              <w:t>Líder Funcional</w:t>
            </w:r>
          </w:p>
        </w:tc>
      </w:tr>
      <w:tr w:rsidR="00605E2B" w:rsidTr="00605E2B">
        <w:tblPrEx>
          <w:tblCellMar>
            <w:top w:w="0" w:type="dxa"/>
            <w:bottom w:w="0" w:type="dxa"/>
          </w:tblCellMar>
        </w:tblPrEx>
        <w:trPr>
          <w:trHeight w:val="1045"/>
        </w:trPr>
        <w:tc>
          <w:tcPr>
            <w:tcW w:w="9996" w:type="dxa"/>
          </w:tcPr>
          <w:p w:rsidR="00605E2B" w:rsidRDefault="002F0D5F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cliente busca automatizar los tramites que </w:t>
            </w:r>
            <w:r w:rsidR="002D27A3">
              <w:rPr>
                <w:color w:val="000000" w:themeColor="text1"/>
              </w:rPr>
              <w:t xml:space="preserve">realiza el despacho de abogados, con un formulario en la página web de la empresa, en donde por medio de una base de datos se le de seguimiento a los trámites que realizan los clientes. Además de esto el cliente busca: </w:t>
            </w:r>
          </w:p>
          <w:p w:rsidR="002D27A3" w:rsidRDefault="002D27A3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-Automatizar la forma de pago de las transacciones que se realizan en la empresa.</w:t>
            </w:r>
          </w:p>
          <w:p w:rsidR="002D27A3" w:rsidRDefault="002D27A3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-Por medio de los datos recolectados por el formulario crear una plantilla del documento legal que maneja la empresa para comenzar con el proceso del cliente.</w:t>
            </w:r>
          </w:p>
          <w:p w:rsidR="002D27A3" w:rsidRDefault="002D27A3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-El administrativo debe ser capaza de visualizar en un dashboard la cantidad de ingresos </w:t>
            </w:r>
            <w:r w:rsidR="00E04BFB">
              <w:rPr>
                <w:color w:val="000000" w:themeColor="text1"/>
              </w:rPr>
              <w:t>recibidos,</w:t>
            </w:r>
            <w:r>
              <w:rPr>
                <w:color w:val="000000" w:themeColor="text1"/>
              </w:rPr>
              <w:t xml:space="preserve"> así como también el estatus de las transacciones.</w:t>
            </w:r>
          </w:p>
          <w:p w:rsidR="002D27A3" w:rsidRDefault="002D27A3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E04BFB">
              <w:rPr>
                <w:color w:val="000000" w:themeColor="text1"/>
              </w:rPr>
              <w:t>E</w:t>
            </w:r>
            <w:r>
              <w:rPr>
                <w:color w:val="000000" w:themeColor="text1"/>
              </w:rPr>
              <w:t xml:space="preserve">l proceso </w:t>
            </w:r>
            <w:r w:rsidR="00E04BFB">
              <w:rPr>
                <w:color w:val="000000" w:themeColor="text1"/>
              </w:rPr>
              <w:t xml:space="preserve">actualiza el estado </w:t>
            </w:r>
            <w:r>
              <w:rPr>
                <w:color w:val="000000" w:themeColor="text1"/>
              </w:rPr>
              <w:t xml:space="preserve">de las demandas del despacho y los comentarios que se </w:t>
            </w:r>
            <w:r w:rsidR="00E04BFB">
              <w:rPr>
                <w:color w:val="000000" w:themeColor="text1"/>
              </w:rPr>
              <w:t>agregan en cada parte del proceso.</w:t>
            </w:r>
          </w:p>
          <w:p w:rsidR="002D27A3" w:rsidRDefault="00E04BFB" w:rsidP="00605E2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-La página debe poder visualizarse desde los dispositivos móviles y el cliente prefiere colores azul marino y blanco.</w:t>
            </w:r>
          </w:p>
        </w:tc>
      </w:tr>
    </w:tbl>
    <w:p w:rsidR="00605E2B" w:rsidRDefault="00605E2B" w:rsidP="00605E2B">
      <w:pPr>
        <w:pStyle w:val="Firma"/>
        <w:rPr>
          <w:color w:val="000000" w:themeColor="text1"/>
        </w:rPr>
      </w:pPr>
    </w:p>
    <w:p w:rsidR="00E04BFB" w:rsidRDefault="00E04BFB" w:rsidP="00E04BFB">
      <w:pPr>
        <w:pStyle w:val="Firm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ANALISIS DE REQUISITOS Y REQUERIMIENTOS</w:t>
      </w:r>
    </w:p>
    <w:tbl>
      <w:tblPr>
        <w:tblW w:w="9576" w:type="dxa"/>
        <w:tblInd w:w="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5"/>
        <w:gridCol w:w="2777"/>
        <w:gridCol w:w="2188"/>
        <w:gridCol w:w="2859"/>
      </w:tblGrid>
      <w:tr w:rsidR="00B65833" w:rsidTr="00B658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2187" w:type="dxa"/>
            <w:shd w:val="clear" w:color="auto" w:fill="17406D" w:themeFill="accent1"/>
          </w:tcPr>
          <w:p w:rsidR="00B65833" w:rsidRDefault="00B65833" w:rsidP="00E04BFB">
            <w:pPr>
              <w:pStyle w:val="Firma"/>
              <w:ind w:left="0"/>
              <w:rPr>
                <w:color w:val="000000" w:themeColor="text1"/>
              </w:rPr>
            </w:pPr>
            <w:r w:rsidRPr="00B65833">
              <w:rPr>
                <w:color w:val="FFFFFF" w:themeColor="background1"/>
              </w:rPr>
              <w:t>FECHA DE INICIO:</w:t>
            </w:r>
          </w:p>
        </w:tc>
        <w:tc>
          <w:tcPr>
            <w:tcW w:w="2542" w:type="dxa"/>
          </w:tcPr>
          <w:p w:rsidR="00B65833" w:rsidRDefault="00B65833" w:rsidP="00E04BF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01/03/2022</w:t>
            </w:r>
          </w:p>
        </w:tc>
        <w:tc>
          <w:tcPr>
            <w:tcW w:w="2171" w:type="dxa"/>
            <w:shd w:val="clear" w:color="auto" w:fill="17406D" w:themeFill="accent1"/>
          </w:tcPr>
          <w:p w:rsidR="00B65833" w:rsidRDefault="00B65833" w:rsidP="00E04BFB">
            <w:pPr>
              <w:pStyle w:val="Firma"/>
              <w:ind w:left="0"/>
              <w:rPr>
                <w:color w:val="000000" w:themeColor="text1"/>
              </w:rPr>
            </w:pPr>
            <w:r w:rsidRPr="00B65833">
              <w:rPr>
                <w:color w:val="FFFFFF" w:themeColor="background1"/>
              </w:rPr>
              <w:t>FECHA FINAL:</w:t>
            </w:r>
          </w:p>
        </w:tc>
        <w:tc>
          <w:tcPr>
            <w:tcW w:w="2675" w:type="dxa"/>
          </w:tcPr>
          <w:p w:rsidR="00B65833" w:rsidRDefault="00B65833" w:rsidP="00E04BF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30/04/2022</w:t>
            </w:r>
          </w:p>
        </w:tc>
      </w:tr>
      <w:tr w:rsidR="00B65833" w:rsidTr="00B65833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9576" w:type="dxa"/>
            <w:gridSpan w:val="4"/>
            <w:shd w:val="clear" w:color="auto" w:fill="17406D" w:themeFill="accent1"/>
          </w:tcPr>
          <w:p w:rsidR="00B65833" w:rsidRPr="00B65833" w:rsidRDefault="00B65833" w:rsidP="00B65833">
            <w:pPr>
              <w:pStyle w:val="Firma"/>
              <w:ind w:left="0"/>
              <w:jc w:val="center"/>
              <w:rPr>
                <w:color w:val="FFFFFF" w:themeColor="background1"/>
              </w:rPr>
            </w:pPr>
            <w:r w:rsidRPr="00B65833">
              <w:rPr>
                <w:color w:val="FFFFFF" w:themeColor="background1"/>
              </w:rPr>
              <w:t>MODELQAMIENTO DEL NEGOCIO</w:t>
            </w:r>
          </w:p>
        </w:tc>
      </w:tr>
      <w:tr w:rsidR="00B65833" w:rsidTr="00B65833">
        <w:tblPrEx>
          <w:tblCellMar>
            <w:top w:w="0" w:type="dxa"/>
            <w:bottom w:w="0" w:type="dxa"/>
          </w:tblCellMar>
        </w:tblPrEx>
        <w:trPr>
          <w:trHeight w:val="4305"/>
        </w:trPr>
        <w:tc>
          <w:tcPr>
            <w:tcW w:w="9576" w:type="dxa"/>
            <w:gridSpan w:val="4"/>
          </w:tcPr>
          <w:p w:rsidR="00B65833" w:rsidRDefault="00B65833" w:rsidP="00E04BF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en-US" w:eastAsia="en-US"/>
              </w:rPr>
              <w:drawing>
                <wp:inline distT="0" distB="0" distL="0" distR="0">
                  <wp:extent cx="6647782" cy="3721473"/>
                  <wp:effectExtent l="0" t="0" r="127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y First Board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445" cy="373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5833" w:rsidRPr="0008407C" w:rsidRDefault="00B65833" w:rsidP="0008407C">
      <w:pPr>
        <w:pStyle w:val="Firma"/>
        <w:jc w:val="center"/>
        <w:rPr>
          <w:color w:val="FFFFFF" w:themeColor="background1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2"/>
        <w:gridCol w:w="2327"/>
        <w:gridCol w:w="4075"/>
      </w:tblGrid>
      <w:tr w:rsidR="0008407C" w:rsidRPr="0008407C" w:rsidTr="0008407C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10064" w:type="dxa"/>
            <w:gridSpan w:val="3"/>
            <w:shd w:val="clear" w:color="auto" w:fill="17406D" w:themeFill="accent1"/>
          </w:tcPr>
          <w:p w:rsidR="00B65833" w:rsidRPr="0008407C" w:rsidRDefault="0008407C" w:rsidP="0008407C">
            <w:pPr>
              <w:pStyle w:val="Sinespaciado"/>
              <w:jc w:val="center"/>
            </w:pPr>
            <w:r w:rsidRPr="0008407C">
              <w:rPr>
                <w:color w:val="FFFFFF" w:themeColor="background1"/>
              </w:rPr>
              <w:t>TÉRMINOS DE REFERENCIA</w:t>
            </w:r>
          </w:p>
        </w:tc>
      </w:tr>
      <w:tr w:rsidR="0008407C" w:rsidTr="00225C74">
        <w:tblPrEx>
          <w:tblCellMar>
            <w:top w:w="0" w:type="dxa"/>
            <w:bottom w:w="0" w:type="dxa"/>
          </w:tblCellMar>
        </w:tblPrEx>
        <w:trPr>
          <w:trHeight w:val="915"/>
        </w:trPr>
        <w:tc>
          <w:tcPr>
            <w:tcW w:w="4196" w:type="dxa"/>
            <w:shd w:val="clear" w:color="auto" w:fill="0070C0"/>
          </w:tcPr>
          <w:p w:rsidR="0008407C" w:rsidRPr="00225C74" w:rsidRDefault="0008407C" w:rsidP="00E04BFB">
            <w:pPr>
              <w:pStyle w:val="Firma"/>
              <w:ind w:left="0"/>
              <w:rPr>
                <w:color w:val="FFFFFF" w:themeColor="background1"/>
                <w:szCs w:val="24"/>
              </w:rPr>
            </w:pPr>
            <w:r w:rsidRPr="00225C74">
              <w:rPr>
                <w:rFonts w:cs="Arial"/>
                <w:color w:val="FFFFFF" w:themeColor="background1"/>
                <w:szCs w:val="24"/>
                <w:lang w:val="es-CO"/>
              </w:rPr>
              <w:t>Requerimientos no Funcionales y de calidad</w:t>
            </w:r>
          </w:p>
        </w:tc>
        <w:tc>
          <w:tcPr>
            <w:tcW w:w="5868" w:type="dxa"/>
            <w:gridSpan w:val="2"/>
          </w:tcPr>
          <w:p w:rsidR="0008407C" w:rsidRPr="0008407C" w:rsidRDefault="0008407C" w:rsidP="00E04BFB">
            <w:pPr>
              <w:pStyle w:val="Firma"/>
              <w:ind w:left="0"/>
              <w:rPr>
                <w:color w:val="000000" w:themeColor="text1"/>
                <w:szCs w:val="24"/>
              </w:rPr>
            </w:pPr>
            <w:r w:rsidRPr="0008407C">
              <w:rPr>
                <w:color w:val="000000" w:themeColor="text1"/>
                <w:szCs w:val="24"/>
              </w:rPr>
              <w:t>El software a desarrollar se debe utilizar como parte de un sistema informático y son el resultado de los atributos internos del software. Esta parte de ISO/IEC 9126 no elabora el modelo para la calidad interna y externa por debajo del nivel de subcaracterísticas.</w:t>
            </w:r>
          </w:p>
        </w:tc>
      </w:tr>
      <w:tr w:rsidR="0008407C" w:rsidTr="00225C74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4196" w:type="dxa"/>
            <w:shd w:val="clear" w:color="auto" w:fill="0070C0"/>
          </w:tcPr>
          <w:p w:rsidR="0008407C" w:rsidRPr="0008407C" w:rsidRDefault="0008407C" w:rsidP="00E04BFB">
            <w:pPr>
              <w:pStyle w:val="Firma"/>
              <w:ind w:left="0"/>
              <w:rPr>
                <w:color w:val="000000" w:themeColor="text1"/>
                <w:szCs w:val="24"/>
              </w:rPr>
            </w:pPr>
            <w:r w:rsidRPr="00225C74">
              <w:rPr>
                <w:color w:val="FFFFFF" w:themeColor="background1"/>
                <w:szCs w:val="24"/>
              </w:rPr>
              <w:t>Precondiciones</w:t>
            </w:r>
          </w:p>
        </w:tc>
        <w:tc>
          <w:tcPr>
            <w:tcW w:w="5868" w:type="dxa"/>
            <w:gridSpan w:val="2"/>
          </w:tcPr>
          <w:p w:rsidR="0008407C" w:rsidRPr="0008407C" w:rsidRDefault="0008407C" w:rsidP="00E04BFB">
            <w:pPr>
              <w:pStyle w:val="Firma"/>
              <w:ind w:left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El cliente debe pagar un anticipo del 80% y además debe especificar todos los detalles que necesita en el servicio que está contratando antes de comenzar con la fase de desarrollo del programa.</w:t>
            </w:r>
          </w:p>
        </w:tc>
      </w:tr>
      <w:tr w:rsidR="00225C74" w:rsidTr="00225C7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96" w:type="dxa"/>
            <w:vMerge w:val="restart"/>
            <w:shd w:val="clear" w:color="auto" w:fill="0070C0"/>
          </w:tcPr>
          <w:p w:rsidR="00225C74" w:rsidRDefault="00225C74" w:rsidP="00E04BFB">
            <w:pPr>
              <w:pStyle w:val="Firma"/>
              <w:ind w:left="0"/>
              <w:rPr>
                <w:color w:val="000000" w:themeColor="text1"/>
              </w:rPr>
            </w:pPr>
            <w:r w:rsidRPr="00225C74">
              <w:rPr>
                <w:color w:val="FFFFFF" w:themeColor="background1"/>
              </w:rPr>
              <w:t>Requisitos técnicos</w:t>
            </w:r>
          </w:p>
        </w:tc>
        <w:tc>
          <w:tcPr>
            <w:tcW w:w="2334" w:type="dxa"/>
          </w:tcPr>
          <w:p w:rsidR="00225C74" w:rsidRDefault="00225C74" w:rsidP="00E04BF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 DE DATOS</w:t>
            </w:r>
          </w:p>
        </w:tc>
        <w:tc>
          <w:tcPr>
            <w:tcW w:w="3534" w:type="dxa"/>
          </w:tcPr>
          <w:p w:rsidR="00225C74" w:rsidRDefault="00225C74" w:rsidP="00225C74">
            <w:pPr>
              <w:pStyle w:val="Firm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WEB</w:t>
            </w:r>
          </w:p>
          <w:p w:rsidR="00225C74" w:rsidRDefault="00225C74" w:rsidP="00225C74">
            <w:pPr>
              <w:pStyle w:val="Firm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ESCRITORIO</w:t>
            </w:r>
            <w:r w:rsidR="00EF7A2E">
              <w:rPr>
                <w:color w:val="000000" w:themeColor="text1"/>
              </w:rPr>
              <w:t xml:space="preserve">   (x)</w:t>
            </w:r>
          </w:p>
          <w:p w:rsidR="00225C74" w:rsidRDefault="00225C74" w:rsidP="00225C74">
            <w:pPr>
              <w:pStyle w:val="Firm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MÓVIL</w:t>
            </w:r>
          </w:p>
          <w:p w:rsidR="00225C74" w:rsidRDefault="00225C74" w:rsidP="00225C74">
            <w:pPr>
              <w:pStyle w:val="Firm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OTRO___________</w:t>
            </w:r>
          </w:p>
          <w:p w:rsidR="00225C74" w:rsidRDefault="00225C74" w:rsidP="00225C74">
            <w:pPr>
              <w:pStyle w:val="Firma"/>
              <w:rPr>
                <w:color w:val="000000" w:themeColor="text1"/>
              </w:rPr>
            </w:pPr>
          </w:p>
          <w:p w:rsidR="00EF7A2E" w:rsidRPr="00225C74" w:rsidRDefault="00EF7A2E" w:rsidP="00225C74">
            <w:pPr>
              <w:pStyle w:val="Firma"/>
              <w:rPr>
                <w:color w:val="000000" w:themeColor="text1"/>
              </w:rPr>
            </w:pPr>
          </w:p>
        </w:tc>
      </w:tr>
      <w:tr w:rsidR="00225C74" w:rsidTr="00225C74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4196" w:type="dxa"/>
            <w:vMerge/>
            <w:shd w:val="clear" w:color="auto" w:fill="0070C0"/>
          </w:tcPr>
          <w:p w:rsidR="00225C74" w:rsidRPr="00225C74" w:rsidRDefault="00225C74" w:rsidP="00E04BFB">
            <w:pPr>
              <w:pStyle w:val="Firma"/>
              <w:ind w:left="0"/>
              <w:rPr>
                <w:color w:val="FFFFFF" w:themeColor="background1"/>
              </w:rPr>
            </w:pPr>
          </w:p>
        </w:tc>
        <w:tc>
          <w:tcPr>
            <w:tcW w:w="2334" w:type="dxa"/>
          </w:tcPr>
          <w:p w:rsidR="00225C74" w:rsidRDefault="00225C74" w:rsidP="00E04BF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TIPO DE DESARROLLO</w:t>
            </w:r>
          </w:p>
        </w:tc>
        <w:tc>
          <w:tcPr>
            <w:tcW w:w="3534" w:type="dxa"/>
          </w:tcPr>
          <w:p w:rsidR="00225C74" w:rsidRDefault="00225C74" w:rsidP="00225C74">
            <w:pPr>
              <w:pStyle w:val="Firma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ORACLE</w:t>
            </w:r>
          </w:p>
          <w:p w:rsidR="00225C74" w:rsidRDefault="00225C74" w:rsidP="00225C74">
            <w:pPr>
              <w:pStyle w:val="Firma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SQL SERVER</w:t>
            </w:r>
          </w:p>
          <w:p w:rsidR="00225C74" w:rsidRDefault="00225C74" w:rsidP="00225C74">
            <w:pPr>
              <w:pStyle w:val="Firma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MYSQL</w:t>
            </w:r>
            <w:r w:rsidR="00EF7A2E">
              <w:rPr>
                <w:color w:val="000000" w:themeColor="text1"/>
              </w:rPr>
              <w:t xml:space="preserve">    ( X)</w:t>
            </w:r>
          </w:p>
          <w:p w:rsidR="00225C74" w:rsidRDefault="00225C74" w:rsidP="00225C74">
            <w:pPr>
              <w:pStyle w:val="Firma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MONGODB</w:t>
            </w:r>
          </w:p>
          <w:p w:rsidR="00225C74" w:rsidRDefault="00225C74" w:rsidP="00225C74">
            <w:pPr>
              <w:pStyle w:val="Firma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OTRO______________</w:t>
            </w:r>
          </w:p>
        </w:tc>
      </w:tr>
      <w:tr w:rsidR="00EF7A2E" w:rsidTr="00225C74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4196" w:type="dxa"/>
            <w:vMerge/>
            <w:shd w:val="clear" w:color="auto" w:fill="0070C0"/>
          </w:tcPr>
          <w:p w:rsidR="00225C74" w:rsidRPr="00225C74" w:rsidRDefault="00225C74" w:rsidP="00E04BFB">
            <w:pPr>
              <w:pStyle w:val="Firma"/>
              <w:ind w:left="0"/>
              <w:rPr>
                <w:color w:val="FFFFFF" w:themeColor="background1"/>
              </w:rPr>
            </w:pPr>
          </w:p>
        </w:tc>
        <w:tc>
          <w:tcPr>
            <w:tcW w:w="2334" w:type="dxa"/>
          </w:tcPr>
          <w:p w:rsidR="00225C74" w:rsidRDefault="00225C74" w:rsidP="00E04BFB">
            <w:pPr>
              <w:pStyle w:val="Firm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LENGUAJE</w:t>
            </w:r>
          </w:p>
        </w:tc>
        <w:tc>
          <w:tcPr>
            <w:tcW w:w="3534" w:type="dxa"/>
          </w:tcPr>
          <w:p w:rsidR="00225C74" w:rsidRDefault="00EF7A2E" w:rsidP="00EF7A2E">
            <w:pPr>
              <w:pStyle w:val="Firma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C#</w:t>
            </w:r>
          </w:p>
          <w:p w:rsidR="00EF7A2E" w:rsidRDefault="00EF7A2E" w:rsidP="00EF7A2E">
            <w:pPr>
              <w:pStyle w:val="Firma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VB</w:t>
            </w:r>
          </w:p>
          <w:p w:rsidR="00EF7A2E" w:rsidRDefault="00EF7A2E" w:rsidP="00EF7A2E">
            <w:pPr>
              <w:pStyle w:val="Firma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PHP</w:t>
            </w:r>
          </w:p>
          <w:p w:rsidR="00EF7A2E" w:rsidRDefault="00EF7A2E" w:rsidP="00EF7A2E">
            <w:pPr>
              <w:pStyle w:val="Firma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    (X)</w:t>
            </w:r>
          </w:p>
          <w:p w:rsidR="00EF7A2E" w:rsidRDefault="00EF7A2E" w:rsidP="00EF7A2E">
            <w:pPr>
              <w:pStyle w:val="Firma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JAVASCRIPT</w:t>
            </w:r>
          </w:p>
          <w:p w:rsidR="00EF7A2E" w:rsidRDefault="00EF7A2E" w:rsidP="00EF7A2E">
            <w:pPr>
              <w:pStyle w:val="Firma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OTRO:_______________</w:t>
            </w:r>
          </w:p>
        </w:tc>
      </w:tr>
      <w:tr w:rsidR="0008407C" w:rsidTr="00225C74">
        <w:tblPrEx>
          <w:tblCellMar>
            <w:top w:w="0" w:type="dxa"/>
            <w:bottom w:w="0" w:type="dxa"/>
          </w:tblCellMar>
        </w:tblPrEx>
        <w:trPr>
          <w:trHeight w:val="1118"/>
        </w:trPr>
        <w:tc>
          <w:tcPr>
            <w:tcW w:w="4196" w:type="dxa"/>
            <w:shd w:val="clear" w:color="auto" w:fill="0070C0"/>
          </w:tcPr>
          <w:p w:rsidR="0008407C" w:rsidRDefault="00225C74" w:rsidP="00E04BFB">
            <w:pPr>
              <w:pStyle w:val="Firma"/>
              <w:ind w:left="0"/>
              <w:rPr>
                <w:color w:val="000000" w:themeColor="text1"/>
              </w:rPr>
            </w:pPr>
            <w:r w:rsidRPr="00225C74">
              <w:rPr>
                <w:color w:val="FFFFFF" w:themeColor="background1"/>
              </w:rPr>
              <w:t>Viabilidad técnica</w:t>
            </w:r>
          </w:p>
        </w:tc>
        <w:tc>
          <w:tcPr>
            <w:tcW w:w="5868" w:type="dxa"/>
            <w:gridSpan w:val="2"/>
          </w:tcPr>
          <w:p w:rsidR="0008407C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>Luego de adelantado el análisis de los requisitos y requerimientos es viable proponer una solución técnica para esta solicitud: SI (</w:t>
            </w:r>
            <w:r>
              <w:rPr>
                <w:rFonts w:ascii="Arial" w:hAnsi="Arial" w:cs="Arial"/>
                <w:sz w:val="22"/>
                <w:szCs w:val="22"/>
              </w:rPr>
              <w:t>X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) NO ( )</w:t>
            </w:r>
          </w:p>
        </w:tc>
      </w:tr>
    </w:tbl>
    <w:p w:rsidR="00E04BFB" w:rsidRDefault="00E04BFB" w:rsidP="00E04BFB">
      <w:pPr>
        <w:pStyle w:val="Firma"/>
        <w:rPr>
          <w:color w:val="000000" w:themeColor="text1"/>
        </w:rPr>
      </w:pPr>
    </w:p>
    <w:p w:rsidR="00EF7A2E" w:rsidRDefault="00EF7A2E" w:rsidP="00E04BFB">
      <w:pPr>
        <w:pStyle w:val="Firma"/>
        <w:rPr>
          <w:color w:val="000000" w:themeColor="text1"/>
        </w:rPr>
      </w:pPr>
    </w:p>
    <w:p w:rsidR="00EF7A2E" w:rsidRDefault="00EF7A2E" w:rsidP="00E04BFB">
      <w:pPr>
        <w:pStyle w:val="Firma"/>
        <w:rPr>
          <w:color w:val="000000" w:themeColor="text1"/>
        </w:rPr>
      </w:pPr>
      <w:r>
        <w:rPr>
          <w:color w:val="000000" w:themeColor="text1"/>
        </w:rPr>
        <w:t>FIRMAS DE ACEPTACIÓN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700"/>
        <w:gridCol w:w="2490"/>
        <w:gridCol w:w="2378"/>
      </w:tblGrid>
      <w:tr w:rsidR="00EF7A2E" w:rsidTr="00EF7A2E">
        <w:tc>
          <w:tcPr>
            <w:tcW w:w="2168" w:type="dxa"/>
            <w:shd w:val="clear" w:color="auto" w:fill="17406D" w:themeFill="text2"/>
          </w:tcPr>
          <w:p w:rsidR="00EF7A2E" w:rsidRPr="00EF7A2E" w:rsidRDefault="00EF7A2E" w:rsidP="00EF7A2E">
            <w:pPr>
              <w:pStyle w:val="Firma"/>
              <w:ind w:left="0"/>
              <w:jc w:val="center"/>
              <w:rPr>
                <w:color w:val="FFFFFF" w:themeColor="background1"/>
              </w:rPr>
            </w:pPr>
            <w:r w:rsidRPr="00EF7A2E">
              <w:rPr>
                <w:color w:val="FFFFFF" w:themeColor="background1"/>
              </w:rPr>
              <w:t>NOMBRE</w:t>
            </w:r>
          </w:p>
        </w:tc>
        <w:tc>
          <w:tcPr>
            <w:tcW w:w="2700" w:type="dxa"/>
            <w:shd w:val="clear" w:color="auto" w:fill="17406D" w:themeFill="text2"/>
          </w:tcPr>
          <w:p w:rsidR="00EF7A2E" w:rsidRPr="00EF7A2E" w:rsidRDefault="00EF7A2E" w:rsidP="00EF7A2E">
            <w:pPr>
              <w:pStyle w:val="Firma"/>
              <w:ind w:left="0"/>
              <w:jc w:val="center"/>
              <w:rPr>
                <w:color w:val="FFFFFF" w:themeColor="background1"/>
              </w:rPr>
            </w:pPr>
            <w:r w:rsidRPr="00EF7A2E">
              <w:rPr>
                <w:color w:val="FFFFFF" w:themeColor="background1"/>
              </w:rPr>
              <w:t>DEPENDENCIA</w:t>
            </w:r>
          </w:p>
        </w:tc>
        <w:tc>
          <w:tcPr>
            <w:tcW w:w="2490" w:type="dxa"/>
            <w:shd w:val="clear" w:color="auto" w:fill="17406D" w:themeFill="text2"/>
          </w:tcPr>
          <w:p w:rsidR="00EF7A2E" w:rsidRPr="00EF7A2E" w:rsidRDefault="00EF7A2E" w:rsidP="00EF7A2E">
            <w:pPr>
              <w:pStyle w:val="Firma"/>
              <w:ind w:left="0"/>
              <w:jc w:val="center"/>
              <w:rPr>
                <w:color w:val="FFFFFF" w:themeColor="background1"/>
              </w:rPr>
            </w:pPr>
            <w:r w:rsidRPr="00EF7A2E">
              <w:rPr>
                <w:color w:val="FFFFFF" w:themeColor="background1"/>
              </w:rPr>
              <w:t>TELEFONO</w:t>
            </w:r>
          </w:p>
        </w:tc>
        <w:tc>
          <w:tcPr>
            <w:tcW w:w="2378" w:type="dxa"/>
            <w:shd w:val="clear" w:color="auto" w:fill="17406D" w:themeFill="text2"/>
          </w:tcPr>
          <w:p w:rsidR="00EF7A2E" w:rsidRPr="00EF7A2E" w:rsidRDefault="00EF7A2E" w:rsidP="00EF7A2E">
            <w:pPr>
              <w:pStyle w:val="Firma"/>
              <w:ind w:left="0"/>
              <w:jc w:val="center"/>
              <w:rPr>
                <w:color w:val="FFFFFF" w:themeColor="background1"/>
              </w:rPr>
            </w:pPr>
            <w:r w:rsidRPr="00EF7A2E">
              <w:rPr>
                <w:color w:val="FFFFFF" w:themeColor="background1"/>
              </w:rPr>
              <w:t>FIRMA</w:t>
            </w:r>
          </w:p>
        </w:tc>
        <w:bookmarkStart w:id="0" w:name="_GoBack"/>
        <w:bookmarkEnd w:id="0"/>
      </w:tr>
      <w:tr w:rsidR="00EF7A2E" w:rsidTr="00EF7A2E">
        <w:tc>
          <w:tcPr>
            <w:tcW w:w="2168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490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378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</w:tr>
      <w:tr w:rsidR="00EF7A2E" w:rsidTr="00EF7A2E">
        <w:tc>
          <w:tcPr>
            <w:tcW w:w="2168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490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378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</w:tr>
      <w:tr w:rsidR="00EF7A2E" w:rsidTr="00EF7A2E">
        <w:tc>
          <w:tcPr>
            <w:tcW w:w="2168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490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378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</w:tr>
      <w:tr w:rsidR="00EF7A2E" w:rsidTr="00EF7A2E">
        <w:tc>
          <w:tcPr>
            <w:tcW w:w="2168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700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490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  <w:tc>
          <w:tcPr>
            <w:tcW w:w="2378" w:type="dxa"/>
          </w:tcPr>
          <w:p w:rsidR="00EF7A2E" w:rsidRDefault="00EF7A2E" w:rsidP="00E04BFB">
            <w:pPr>
              <w:pStyle w:val="Firma"/>
              <w:ind w:left="0"/>
              <w:rPr>
                <w:color w:val="000000" w:themeColor="text1"/>
              </w:rPr>
            </w:pPr>
          </w:p>
        </w:tc>
      </w:tr>
    </w:tbl>
    <w:p w:rsidR="00EF7A2E" w:rsidRPr="00605E2B" w:rsidRDefault="00EF7A2E" w:rsidP="00E04BFB">
      <w:pPr>
        <w:pStyle w:val="Firma"/>
        <w:rPr>
          <w:color w:val="000000" w:themeColor="text1"/>
        </w:rPr>
      </w:pPr>
    </w:p>
    <w:sectPr w:rsidR="00EF7A2E" w:rsidRPr="00605E2B" w:rsidSect="009F6646">
      <w:headerReference w:type="default" r:id="rId13"/>
      <w:foot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B37" w:rsidRDefault="00B93B37" w:rsidP="00A66B18">
      <w:pPr>
        <w:spacing w:before="0" w:after="0"/>
      </w:pPr>
      <w:r>
        <w:separator/>
      </w:r>
    </w:p>
  </w:endnote>
  <w:endnote w:type="continuationSeparator" w:id="0">
    <w:p w:rsidR="00B93B37" w:rsidRDefault="00B93B3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353544"/>
      <w:docPartObj>
        <w:docPartGallery w:val="Page Numbers (Bottom of Page)"/>
        <w:docPartUnique/>
      </w:docPartObj>
    </w:sdtPr>
    <w:sdtContent>
      <w:p w:rsidR="00EA3F7A" w:rsidRDefault="00EA3F7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A2E">
          <w:rPr>
            <w:noProof/>
          </w:rPr>
          <w:t>4</w:t>
        </w:r>
        <w:r>
          <w:fldChar w:fldCharType="end"/>
        </w:r>
      </w:p>
    </w:sdtContent>
  </w:sdt>
  <w:p w:rsidR="00EA3F7A" w:rsidRDefault="00EA3F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B37" w:rsidRDefault="00B93B37" w:rsidP="00A66B18">
      <w:pPr>
        <w:spacing w:before="0" w:after="0"/>
      </w:pPr>
      <w:r>
        <w:separator/>
      </w:r>
    </w:p>
  </w:footnote>
  <w:footnote w:type="continuationSeparator" w:id="0">
    <w:p w:rsidR="00B93B37" w:rsidRDefault="00B93B3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cabezado"/>
    </w:pPr>
    <w:r w:rsidRPr="0041428F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5C7298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7F6"/>
    <w:multiLevelType w:val="hybridMultilevel"/>
    <w:tmpl w:val="6BC82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3766F"/>
    <w:multiLevelType w:val="hybridMultilevel"/>
    <w:tmpl w:val="C7106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A79F9"/>
    <w:multiLevelType w:val="hybridMultilevel"/>
    <w:tmpl w:val="2804A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46FFF"/>
    <w:multiLevelType w:val="hybridMultilevel"/>
    <w:tmpl w:val="4350A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277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F684653"/>
    <w:multiLevelType w:val="hybridMultilevel"/>
    <w:tmpl w:val="27425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1B"/>
    <w:rsid w:val="00051853"/>
    <w:rsid w:val="00083BAA"/>
    <w:rsid w:val="0008407C"/>
    <w:rsid w:val="0010680C"/>
    <w:rsid w:val="00152B0B"/>
    <w:rsid w:val="00165CCA"/>
    <w:rsid w:val="001766D6"/>
    <w:rsid w:val="00192419"/>
    <w:rsid w:val="001C270D"/>
    <w:rsid w:val="001D0B5A"/>
    <w:rsid w:val="001E2320"/>
    <w:rsid w:val="00214E28"/>
    <w:rsid w:val="00225C74"/>
    <w:rsid w:val="0027351B"/>
    <w:rsid w:val="002D27A3"/>
    <w:rsid w:val="002F0D5F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05E2B"/>
    <w:rsid w:val="00615018"/>
    <w:rsid w:val="0062123A"/>
    <w:rsid w:val="00646E75"/>
    <w:rsid w:val="006F6F10"/>
    <w:rsid w:val="007110AB"/>
    <w:rsid w:val="00783E79"/>
    <w:rsid w:val="007B5AE8"/>
    <w:rsid w:val="007C184E"/>
    <w:rsid w:val="007F5192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65833"/>
    <w:rsid w:val="00B93B37"/>
    <w:rsid w:val="00C1682D"/>
    <w:rsid w:val="00C701F7"/>
    <w:rsid w:val="00C70786"/>
    <w:rsid w:val="00D10958"/>
    <w:rsid w:val="00D66593"/>
    <w:rsid w:val="00DB08B4"/>
    <w:rsid w:val="00DE6DA2"/>
    <w:rsid w:val="00DF2D30"/>
    <w:rsid w:val="00E04BFB"/>
    <w:rsid w:val="00E062F7"/>
    <w:rsid w:val="00E2760C"/>
    <w:rsid w:val="00E4786A"/>
    <w:rsid w:val="00E55D74"/>
    <w:rsid w:val="00E6540C"/>
    <w:rsid w:val="00E81E2A"/>
    <w:rsid w:val="00EA3F7A"/>
    <w:rsid w:val="00EE0952"/>
    <w:rsid w:val="00EF3DC0"/>
    <w:rsid w:val="00EF7A2E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99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DC1">
    <w:name w:val="toc 1"/>
    <w:basedOn w:val="Normal"/>
    <w:next w:val="Normal"/>
    <w:uiPriority w:val="39"/>
    <w:rsid w:val="00165CCA"/>
    <w:pPr>
      <w:widowControl w:val="0"/>
      <w:tabs>
        <w:tab w:val="right" w:pos="9360"/>
      </w:tabs>
      <w:spacing w:before="240" w:after="60" w:line="240" w:lineRule="atLeast"/>
      <w:ind w:left="0"/>
    </w:pPr>
    <w:rPr>
      <w:rFonts w:ascii="Verdana" w:eastAsia="Times New Roman" w:hAnsi="Verdana" w:cs="Times New Roman"/>
      <w:b/>
      <w:color w:val="auto"/>
      <w:kern w:val="0"/>
      <w:sz w:val="20"/>
      <w:lang w:val="en-US" w:eastAsia="en-US"/>
    </w:rPr>
  </w:style>
  <w:style w:type="character" w:styleId="Hipervnculo">
    <w:name w:val="Hyperlink"/>
    <w:uiPriority w:val="99"/>
    <w:rsid w:val="00165CCA"/>
    <w:rPr>
      <w:rFonts w:cs="Times New Roman"/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165CCA"/>
    <w:pPr>
      <w:spacing w:before="0" w:after="0"/>
      <w:ind w:right="0"/>
      <w:contextualSpacing/>
    </w:pPr>
    <w:rPr>
      <w:rFonts w:ascii="Times New Roman" w:eastAsia="Times New Roman" w:hAnsi="Times New Roman" w:cs="Times New Roman"/>
      <w:color w:val="auto"/>
      <w:kern w:val="0"/>
      <w:szCs w:val="24"/>
      <w:lang w:eastAsia="es-ES"/>
    </w:rPr>
  </w:style>
  <w:style w:type="character" w:customStyle="1" w:styleId="PrrafodelistaCar">
    <w:name w:val="Párrafo de lista Car"/>
    <w:link w:val="Prrafodelista"/>
    <w:uiPriority w:val="34"/>
    <w:locked/>
    <w:rsid w:val="00165CCA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39"/>
    <w:rsid w:val="00EA3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05E2B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Membrete%20de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6D5647B9EE4661BF9B19706EA99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A4742-9FDE-4118-93ED-C9B0AE8F584D}"/>
      </w:docPartPr>
      <w:docPartBody>
        <w:p w:rsidR="00000000" w:rsidRDefault="002E181E">
          <w:pPr>
            <w:pStyle w:val="CC6D5647B9EE4661BF9B19706EA99A0F"/>
          </w:pPr>
          <w:r>
            <w:rPr>
              <w:rStyle w:val="Textoennegrita"/>
              <w:lang w:bidi="es-ES"/>
            </w:rPr>
            <w:t>[</w:t>
          </w:r>
          <w:r>
            <w:rPr>
              <w:rStyle w:val="Textodelmarcadordeposicin"/>
              <w:lang w:bidi="es-ES"/>
            </w:rPr>
            <w:t>Correo electrónico</w:t>
          </w:r>
          <w:r>
            <w:rPr>
              <w:rStyle w:val="Textodelmarcadordeposicin"/>
              <w:lang w:bidi="es-ES"/>
            </w:rPr>
            <w:t>]</w:t>
          </w:r>
        </w:p>
      </w:docPartBody>
    </w:docPart>
    <w:docPart>
      <w:docPartPr>
        <w:name w:val="79B5AA6128034EE8B50D124B9E7E9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9C40A-BD08-4A4B-BFEF-131DB14E06B1}"/>
      </w:docPartPr>
      <w:docPartBody>
        <w:p w:rsidR="00000000" w:rsidRDefault="002E181E">
          <w:pPr>
            <w:pStyle w:val="79B5AA6128034EE8B50D124B9E7E9192"/>
          </w:pPr>
          <w:r>
            <w:rPr>
              <w:lang w:bidi="es-ES"/>
            </w:rPr>
            <w:t>[</w:t>
          </w:r>
          <w:r w:rsidRPr="0041428F">
            <w:rPr>
              <w:lang w:bidi="es-ES"/>
            </w:rPr>
            <w:t>Sitio web</w:t>
          </w:r>
          <w:r>
            <w:rPr>
              <w:lang w:bidi="es-ES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1E"/>
    <w:rsid w:val="002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3CFB8F95F7A4C2183DDF719D4C4977C">
    <w:name w:val="33CFB8F95F7A4C2183DDF719D4C4977C"/>
  </w:style>
  <w:style w:type="paragraph" w:customStyle="1" w:styleId="34935A0ABFE540CD976A3DA3214E426C">
    <w:name w:val="34935A0ABFE540CD976A3DA3214E426C"/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6748F0B4D5B842AEB1B6805F160BDFB9">
    <w:name w:val="6748F0B4D5B842AEB1B6805F160BDFB9"/>
  </w:style>
  <w:style w:type="paragraph" w:customStyle="1" w:styleId="CC6D5647B9EE4661BF9B19706EA99A0F">
    <w:name w:val="CC6D5647B9EE4661BF9B19706EA99A0F"/>
  </w:style>
  <w:style w:type="paragraph" w:customStyle="1" w:styleId="79B5AA6128034EE8B50D124B9E7E9192">
    <w:name w:val="79B5AA6128034EE8B50D124B9E7E9192"/>
  </w:style>
  <w:style w:type="paragraph" w:customStyle="1" w:styleId="BAFAA38C3B5144F092D6A91AD55C8D63">
    <w:name w:val="BAFAA38C3B5144F092D6A91AD55C8D63"/>
  </w:style>
  <w:style w:type="paragraph" w:customStyle="1" w:styleId="9F1057BC310643E18E071454BAE0301E">
    <w:name w:val="9F1057BC310643E18E071454BAE0301E"/>
  </w:style>
  <w:style w:type="paragraph" w:customStyle="1" w:styleId="9DD2C936759644CFA0540164D64DCD8D">
    <w:name w:val="9DD2C936759644CFA0540164D64DCD8D"/>
  </w:style>
  <w:style w:type="paragraph" w:customStyle="1" w:styleId="2D9D4197CC2947D28BD6A194E8276995">
    <w:name w:val="2D9D4197CC2947D28BD6A194E8276995"/>
  </w:style>
  <w:style w:type="paragraph" w:customStyle="1" w:styleId="86AB721DCCCF4A71AE56B22D3889F01A">
    <w:name w:val="86AB721DCCCF4A71AE56B22D3889F01A"/>
  </w:style>
  <w:style w:type="paragraph" w:customStyle="1" w:styleId="F683EE0AAC1245A0A8C724661DA88F72">
    <w:name w:val="F683EE0AAC1245A0A8C724661DA88F72"/>
  </w:style>
  <w:style w:type="paragraph" w:customStyle="1" w:styleId="4C946C78B4BA475D84D95A812089B285">
    <w:name w:val="4C946C78B4BA475D84D95A812089B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2B620C8-C5D9-4EFF-8C48-ED1AA14B6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2022-03-05T19:41:00Z</dcterms:created>
  <dcterms:modified xsi:type="dcterms:W3CDTF">2022-03-05T22:11:00Z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